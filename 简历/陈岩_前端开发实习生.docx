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1BE3C0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43180</wp:posOffset>
                </wp:positionV>
                <wp:extent cx="1747520" cy="428625"/>
                <wp:effectExtent l="0" t="0" r="5080" b="9525"/>
                <wp:wrapNone/>
                <wp:docPr id="6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47520" cy="428625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9D8B93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 w:val="0"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 w:val="0"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6" o:spt="100" style="position:absolute;left:0pt;margin-left:2.35pt;margin-top:3.4pt;height:33.75pt;width:137.6pt;z-index:251672576;v-text-anchor:middle;mso-width-relative:page;mso-height-relative:page;" fillcolor="#10253F [1615]" filled="t" stroked="f" coordsize="1406296,288031" o:gfxdata="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" path="m1093154,0l1171153,0,1406296,288031,1328297,288031xm1030297,0l1069917,0,1305060,288031,1265440,288031xm0,0l1007060,0,1242203,288031,0,288031xe">
                <v:path textboxrect="0,0,1406296,288031" o:connectlocs="1358397,0;1455321,0;1747520,428625;1650595,428625;1280288,0;1329521,0;1621720,428625;1572486,428625;0,0;1251413,0;1543611,428625;0,428625" o:connectangles="0,0,0,0,0,0,0,0,0,0,0,0"/>
                <v:fill on="t" focussize="0,0"/>
                <v:stroke on="f"/>
                <v:imagedata o:title=""/>
                <o:lock v:ext="edit" aspectratio="f"/>
                <v:textbox inset="5.5mm,0mm,2.54mm,0mm">
                  <w:txbxContent>
                    <w:p w14:paraId="279D8B93">
                      <w:pPr>
                        <w:adjustRightInd w:val="0"/>
                        <w:snapToGrid w:val="0"/>
                        <w:spacing w:line="320" w:lineRule="exact"/>
                        <w:rPr>
                          <w:rFonts w:hint="default" w:ascii="微软雅黑" w:hAnsi="微软雅黑" w:eastAsia="微软雅黑" w:cstheme="minorBidi"/>
                          <w:b w:val="0"/>
                          <w:bCs w:val="0"/>
                          <w:color w:val="FFFFFF" w:themeColor="background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 w:val="0"/>
                          <w:color w:val="FFFFFF" w:themeColor="background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 w14:paraId="2D6C7A80"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-474980</wp:posOffset>
                </wp:positionH>
                <wp:positionV relativeFrom="page">
                  <wp:posOffset>885825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4pt;margin-top:69.75pt;height:15pt;width:615.4pt;mso-position-horizontal-relative:margin;mso-position-vertical-relative:page;z-index:-251657216;mso-width-relative:page;mso-height-relative:page;" coordsize="7817283,191707" o:gfxdata="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Cp+SqrbAAAADAEAAA8AAAAAAAAAAQAg&#10;AAAAIgAAAGRycy9kb3ducmV2LnhtbFBLAQIUABQAAAAIAIdO4kB0Izi5fgQAAP8RAAAOAAAAAAAA&#10;AAEAIAAAACoBAABkcnMvZTJvRG9jLnhtbFBLBQYAAAAABgAGAFkBAAAaCAAAAAA=&#10;">
                <o:lock v:ext="edit" aspectratio="f"/>
                <v:shape id="矩形 4" o:spid="_x0000_s1026" o:spt="100" style="position:absolute;left:0;top:0;height:190500;width:4572000;v-text-anchor:middle;" fillcolor="#10253F [1615]" filled="t" stroked="f" coordsize="4391025,190500" o:gfxdata="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D21Y&#10;wAAAANsAAAAPAAAAAAAAAAEAIAAAACIAAABkcnMvZG93bnJldi54bWxQSwECFAAUAAAACACHTuJA&#10;My8FnjsAAAA5AAAAEAAAAAAAAAABACAAAAAPAQAAZHJzL3NoYXBleG1sLnhtbFBLBQYAAAAABgAG&#10;AFsBAAC5AwAAAAA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BFBFBF [2412]" filled="t" stroked="f" coordsize="3308894,190500" o:gfxdata="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kpsvy5AAAA2wAA&#10;AA8AAAAAAAAAAQAgAAAAIgAAAGRycy9kb3ducmV2LnhtbFBLAQIUABQAAAAIAIdO4kAzLwWeOwAA&#10;ADkAAAAQAAAAAAAAAAEAIAAAAAgBAABkcnMvc2hhcGV4bWwueG1sUEsFBgAAAAAGAAYAWwEAALID&#10;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088AFBEA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ge">
                  <wp:posOffset>1096645</wp:posOffset>
                </wp:positionV>
                <wp:extent cx="6781800" cy="283845"/>
                <wp:effectExtent l="0" t="0" r="0" b="571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4D0D2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35pt;margin-top:86.35pt;height:22.35pt;width:534pt;mso-position-vertical-relative:page;z-index:251662336;mso-width-relative:page;mso-height-relative:page;" coordsize="6781800,284400" o:gfxdata="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10253F [1615]" filled="t" stroked="f" coordsize="1406296,288031" o:gfxdata="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9OXF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404D0D2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0D0D0D [3069]" filled="t" stroked="f" coordsize="21600,21600" o:gfxdata="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OcKXr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yr4PEboAAADb&#10;AAAADwAAAGRycy9kb3ducmV2LnhtbEVPTWsCMRC9F/wPYQRvNdkiUlajFEFYaC9rPXgckunutptJ&#10;2KS6+++NUOhtHu9ztvvR9eJKQ+w8ayiWCgSx8bbjRsP58/j8CiImZIu9Z9IwUYT9bva0xdL6G9d0&#10;PaVG5BCOJWpoUwqllNG05DAufSDO3JcfHKYMh0baAW853PXyRam1dNhxbmgx0KEl83P6dRq65n30&#10;Zrqsff12vgQVTPWtPrRezAu1AZFoTP/iP3dl8/wVPH7JB8jd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vg8RugAAANsA&#10;AAAPAAAAAAAAAAEAIAAAACIAAABkcnMvZG93bnJldi54bWxQSwECFAAUAAAACACHTuJAMy8FnjsA&#10;AAA5AAAAEAAAAAAAAAABACAAAAAJAQAAZHJzL3NoYXBleG1sLnhtbFBLBQYAAAAABgAGAFsBAACz&#10;AwAAAAA=&#10;">
                  <v:fill on="f" focussize="0,0"/>
                  <v:stroke color="#BFBFBF [2412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751C4BD3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5535930</wp:posOffset>
                </wp:positionH>
                <wp:positionV relativeFrom="page">
                  <wp:posOffset>1353820</wp:posOffset>
                </wp:positionV>
                <wp:extent cx="1178560" cy="1334135"/>
                <wp:effectExtent l="0" t="0" r="0" b="0"/>
                <wp:wrapNone/>
                <wp:docPr id="4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8560" cy="1334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85854FD">
                            <w:pPr>
                              <w:adjustRightInd w:val="0"/>
                              <w:snapToGrid w:val="0"/>
                              <w:rPr>
                                <w:rFonts w:hint="eastAsia" w:eastAsia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微软雅黑"/>
                                <w:sz w:val="22"/>
                                <w:szCs w:val="22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978535" cy="1228725"/>
                                  <wp:effectExtent l="0" t="0" r="12065" b="9525"/>
                                  <wp:docPr id="1" name="图片 1" descr="Snipaste_2024-08-30_19-22-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 descr="Snipaste_2024-08-30_19-22-5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8535" cy="1228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35.9pt;margin-top:106.6pt;height:105.05pt;width:92.8pt;mso-position-vertical-relative:page;z-index:251674624;v-text-anchor:middle;mso-width-relative:page;mso-height-relative:page;" filled="f" stroked="f" coordsize="21600,21600" o:gfxdata="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NsJEZNsAAAAMAQAADwAAAAAAAAABACAAAAAiAAAAZHJzL2Rvd25yZXYueG1sUEsBAhQAFAAA&#10;AAgAh07iQJ1zbbklAgAALQQAAA4AAAAAAAAAAQAgAAAAKg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585854FD">
                      <w:pPr>
                        <w:adjustRightInd w:val="0"/>
                        <w:snapToGrid w:val="0"/>
                        <w:rPr>
                          <w:rFonts w:hint="eastAsia" w:eastAsia="微软雅黑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eastAsia="微软雅黑"/>
                          <w:sz w:val="22"/>
                          <w:szCs w:val="22"/>
                          <w:lang w:eastAsia="zh-CN"/>
                        </w:rPr>
                        <w:drawing>
                          <wp:inline distT="0" distB="0" distL="114300" distR="114300">
                            <wp:extent cx="978535" cy="1228725"/>
                            <wp:effectExtent l="0" t="0" r="12065" b="9525"/>
                            <wp:docPr id="1" name="图片 1" descr="Snipaste_2024-08-30_19-22-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" descr="Snipaste_2024-08-30_19-22-5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8535" cy="1228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209550</wp:posOffset>
                </wp:positionV>
                <wp:extent cx="2738755" cy="86487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30860" y="1422400"/>
                          <a:ext cx="2738755" cy="864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6BE7F5A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  <w:szCs w:val="22"/>
                              </w:rPr>
                              <w:t>姓    名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陈岩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</w:t>
                            </w:r>
                          </w:p>
                          <w:p w14:paraId="00660D6B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strike w:val="0"/>
                                <w:dstrike w:val="0"/>
                                <w:color w:val="414141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  <w:szCs w:val="22"/>
                              </w:rPr>
                              <w:t xml:space="preserve">邮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  <w:szCs w:val="22"/>
                              </w:rPr>
                              <w:t>箱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strike w:val="0"/>
                                <w:dstrike w:val="0"/>
                                <w:color w:val="414141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/>
                                <w:strike w:val="0"/>
                                <w:dstrike w:val="0"/>
                                <w:color w:val="414141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instrText xml:space="preserve"> HYPERLINK "mailto:731814625@qq.com" </w:instrText>
                            </w:r>
                            <w:r>
                              <w:rPr>
                                <w:rFonts w:hint="eastAsia" w:ascii="微软雅黑" w:hAnsi="微软雅黑"/>
                                <w:strike w:val="0"/>
                                <w:dstrike w:val="0"/>
                                <w:color w:val="414141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微软雅黑" w:hAnsi="微软雅黑"/>
                                <w:strike w:val="0"/>
                                <w:dstrike w:val="0"/>
                                <w:color w:val="414141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731814625</w:t>
                            </w:r>
                            <w:r>
                              <w:rPr>
                                <w:rStyle w:val="8"/>
                                <w:rFonts w:hint="eastAsia" w:ascii="微软雅黑" w:hAnsi="微软雅黑"/>
                                <w:strike w:val="0"/>
                                <w:dstrike w:val="0"/>
                                <w:color w:val="414141"/>
                                <w:sz w:val="22"/>
                                <w:szCs w:val="22"/>
                                <w:u w:val="none"/>
                              </w:rPr>
                              <w:t>@</w:t>
                            </w:r>
                            <w:r>
                              <w:rPr>
                                <w:rStyle w:val="8"/>
                                <w:rFonts w:hint="eastAsia" w:ascii="微软雅黑" w:hAnsi="微软雅黑"/>
                                <w:strike w:val="0"/>
                                <w:dstrike w:val="0"/>
                                <w:color w:val="414141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qq.com</w:t>
                            </w:r>
                            <w:r>
                              <w:rPr>
                                <w:rFonts w:hint="eastAsia" w:ascii="微软雅黑" w:hAnsi="微软雅黑"/>
                                <w:strike w:val="0"/>
                                <w:dstrike w:val="0"/>
                                <w:color w:val="414141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/>
                                <w:strike w:val="0"/>
                                <w:dstrike w:val="0"/>
                                <w:color w:val="414141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 xml:space="preserve">                                                   </w:t>
                            </w:r>
                          </w:p>
                          <w:p w14:paraId="668A1B38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  <w:szCs w:val="22"/>
                              </w:rPr>
                              <w:t>电    话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 xml:space="preserve">18883101158      </w:t>
                            </w:r>
                          </w:p>
                          <w:p w14:paraId="5EF6AF62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个人网站：</w:t>
                            </w:r>
                            <w:r>
                              <w:rPr>
                                <w:rFonts w:hint="eastAsia" w:ascii="微软雅黑" w:hAnsi="微软雅黑"/>
                                <w:color w:val="558ED5" w:themeColor="text2" w:themeTint="99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/>
                                <w:color w:val="558ED5" w:themeColor="text2" w:themeTint="99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"https://github.com/lujiuwu" </w:instrText>
                            </w:r>
                            <w:r>
                              <w:rPr>
                                <w:rFonts w:hint="eastAsia" w:ascii="微软雅黑" w:hAnsi="微软雅黑"/>
                                <w:color w:val="558ED5" w:themeColor="text2" w:themeTint="99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微软雅黑" w:hAnsi="微软雅黑"/>
                                <w:color w:val="558ED5" w:themeColor="text2" w:themeTint="99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https://github.com/lujiuwu</w:t>
                            </w:r>
                            <w:r>
                              <w:rPr>
                                <w:rFonts w:hint="eastAsia" w:ascii="微软雅黑" w:hAnsi="微软雅黑"/>
                                <w:color w:val="558ED5" w:themeColor="text2" w:themeTint="99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14:paraId="0C4FC1EB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default" w:eastAsia="微软雅黑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95pt;margin-top:16.5pt;height:68.1pt;width:215.65pt;z-index:251661312;v-text-anchor:middle;mso-width-relative:page;mso-height-relative:page;" filled="f" stroked="f" coordsize="21600,21600" o:gfxdata="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Iqo3t9kAAAAJAQAADwAAAAAAAAABACAAAAAiAAAAZHJzL2Rvd25yZXYueG1s&#10;UEsBAhQAFAAAAAgAh07iQNBe7BUwAgAANgQAAA4AAAAAAAAAAQAgAAAAKAEAAGRycy9lMm9Eb2Mu&#10;eG1sUEsFBgAAAAAGAAYAWQEAAMo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16BE7F5A"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  <w:szCs w:val="22"/>
                        </w:rPr>
                        <w:t>姓    名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  <w:szCs w:val="22"/>
                          <w:lang w:val="en-US" w:eastAsia="zh-CN"/>
                        </w:rPr>
                        <w:t>陈岩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  <w:szCs w:val="22"/>
                          <w:lang w:val="en-US" w:eastAsia="zh-CN"/>
                        </w:rPr>
                        <w:t xml:space="preserve">                   </w:t>
                      </w:r>
                    </w:p>
                    <w:p w14:paraId="00660D6B"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strike w:val="0"/>
                          <w:dstrike w:val="0"/>
                          <w:color w:val="414141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  <w:szCs w:val="22"/>
                        </w:rPr>
                        <w:t xml:space="preserve">邮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  <w:szCs w:val="22"/>
                        </w:rPr>
                        <w:t>箱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strike w:val="0"/>
                          <w:dstrike w:val="0"/>
                          <w:color w:val="414141"/>
                          <w:sz w:val="22"/>
                          <w:szCs w:val="22"/>
                          <w:u w:val="none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/>
                          <w:strike w:val="0"/>
                          <w:dstrike w:val="0"/>
                          <w:color w:val="414141"/>
                          <w:sz w:val="22"/>
                          <w:szCs w:val="22"/>
                          <w:u w:val="none"/>
                          <w:lang w:val="en-US" w:eastAsia="zh-CN"/>
                        </w:rPr>
                        <w:instrText xml:space="preserve"> HYPERLINK "mailto:731814625@qq.com" </w:instrText>
                      </w:r>
                      <w:r>
                        <w:rPr>
                          <w:rFonts w:hint="eastAsia" w:ascii="微软雅黑" w:hAnsi="微软雅黑"/>
                          <w:strike w:val="0"/>
                          <w:dstrike w:val="0"/>
                          <w:color w:val="414141"/>
                          <w:sz w:val="22"/>
                          <w:szCs w:val="22"/>
                          <w:u w:val="none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eastAsia" w:ascii="微软雅黑" w:hAnsi="微软雅黑"/>
                          <w:strike w:val="0"/>
                          <w:dstrike w:val="0"/>
                          <w:color w:val="414141"/>
                          <w:sz w:val="22"/>
                          <w:szCs w:val="22"/>
                          <w:u w:val="none"/>
                          <w:lang w:val="en-US" w:eastAsia="zh-CN"/>
                        </w:rPr>
                        <w:t>731814625</w:t>
                      </w:r>
                      <w:r>
                        <w:rPr>
                          <w:rStyle w:val="8"/>
                          <w:rFonts w:hint="eastAsia" w:ascii="微软雅黑" w:hAnsi="微软雅黑"/>
                          <w:strike w:val="0"/>
                          <w:dstrike w:val="0"/>
                          <w:color w:val="414141"/>
                          <w:sz w:val="22"/>
                          <w:szCs w:val="22"/>
                          <w:u w:val="none"/>
                        </w:rPr>
                        <w:t>@</w:t>
                      </w:r>
                      <w:r>
                        <w:rPr>
                          <w:rStyle w:val="8"/>
                          <w:rFonts w:hint="eastAsia" w:ascii="微软雅黑" w:hAnsi="微软雅黑"/>
                          <w:strike w:val="0"/>
                          <w:dstrike w:val="0"/>
                          <w:color w:val="414141"/>
                          <w:sz w:val="22"/>
                          <w:szCs w:val="22"/>
                          <w:u w:val="none"/>
                          <w:lang w:val="en-US" w:eastAsia="zh-CN"/>
                        </w:rPr>
                        <w:t>qq.com</w:t>
                      </w:r>
                      <w:r>
                        <w:rPr>
                          <w:rFonts w:hint="eastAsia" w:ascii="微软雅黑" w:hAnsi="微软雅黑"/>
                          <w:strike w:val="0"/>
                          <w:dstrike w:val="0"/>
                          <w:color w:val="414141"/>
                          <w:sz w:val="22"/>
                          <w:szCs w:val="22"/>
                          <w:u w:val="none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/>
                          <w:strike w:val="0"/>
                          <w:dstrike w:val="0"/>
                          <w:color w:val="414141"/>
                          <w:sz w:val="22"/>
                          <w:szCs w:val="22"/>
                          <w:u w:val="none"/>
                          <w:lang w:val="en-US" w:eastAsia="zh-CN"/>
                        </w:rPr>
                        <w:t xml:space="preserve">                                                   </w:t>
                      </w:r>
                    </w:p>
                    <w:p w14:paraId="668A1B38"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  <w:szCs w:val="22"/>
                        </w:rPr>
                        <w:t>电    话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  <w:szCs w:val="22"/>
                          <w:lang w:val="en-US" w:eastAsia="zh-CN"/>
                        </w:rPr>
                        <w:t xml:space="preserve">18883101158      </w:t>
                      </w:r>
                    </w:p>
                    <w:p w14:paraId="5EF6AF62"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  <w:szCs w:val="22"/>
                          <w:lang w:val="en-US" w:eastAsia="zh-CN"/>
                        </w:rPr>
                        <w:t>个人网站：</w:t>
                      </w:r>
                      <w:r>
                        <w:rPr>
                          <w:rFonts w:hint="eastAsia" w:ascii="微软雅黑" w:hAnsi="微软雅黑"/>
                          <w:color w:val="558ED5" w:themeColor="text2" w:themeTint="99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/>
                          <w:color w:val="558ED5" w:themeColor="text2" w:themeTint="99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instrText xml:space="preserve"> HYPERLINK "https://github.com/lujiuwu" </w:instrText>
                      </w:r>
                      <w:r>
                        <w:rPr>
                          <w:rFonts w:hint="eastAsia" w:ascii="微软雅黑" w:hAnsi="微软雅黑"/>
                          <w:color w:val="558ED5" w:themeColor="text2" w:themeTint="99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8"/>
                          <w:rFonts w:hint="eastAsia" w:ascii="微软雅黑" w:hAnsi="微软雅黑"/>
                          <w:color w:val="558ED5" w:themeColor="text2" w:themeTint="99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https://github.com/lujiuwu</w:t>
                      </w:r>
                      <w:r>
                        <w:rPr>
                          <w:rFonts w:hint="eastAsia" w:ascii="微软雅黑" w:hAnsi="微软雅黑"/>
                          <w:color w:val="558ED5" w:themeColor="text2" w:themeTint="99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 w14:paraId="0C4FC1EB"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default" w:eastAsia="微软雅黑"/>
                          <w:sz w:val="10"/>
                          <w:szCs w:val="1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4445" t="0" r="10795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56192;mso-width-relative:page;mso-height-relative:page;" filled="f" stroked="t" coordsize="21600,21600" o:gfxdata="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Shkji0wAA&#10;AAoBAAAPAAAAAAAAAAEAIAAAACIAAABkcnMvZG93bnJldi54bWxQSwECFAAUAAAACACHTuJA/b1A&#10;uOoBAAC+AwAADgAAAAAAAAABACAAAAAiAQAAZHJzL2Uyb0RvYy54bWxQSwUGAAAAAAYABgBZAQAA&#10;fgUAAAAA&#10;">
                <v:fill on="f" focussize="0,0"/>
                <v:stroke color="#1E1C11 [334]" joinstyle="round"/>
                <v:imagedata o:title=""/>
                <o:lock v:ext="edit" aspectratio="f"/>
              </v:line>
            </w:pict>
          </mc:Fallback>
        </mc:AlternateContent>
      </w:r>
    </w:p>
    <w:p w14:paraId="094E50D6">
      <w:pPr>
        <w:adjustRightInd w:val="0"/>
        <w:snapToGrid w:val="0"/>
      </w:pPr>
    </w:p>
    <w:p w14:paraId="710493B6">
      <w:pPr>
        <w:adjustRightInd w:val="0"/>
        <w:snapToGrid w:val="0"/>
      </w:pPr>
    </w:p>
    <w:p w14:paraId="695F2F51">
      <w:pPr>
        <w:adjustRightInd w:val="0"/>
        <w:snapToGrid w:val="0"/>
      </w:pPr>
    </w:p>
    <w:p w14:paraId="530CD688">
      <w:pPr>
        <w:adjustRightInd w:val="0"/>
        <w:snapToGrid w:val="0"/>
      </w:pPr>
    </w:p>
    <w:p w14:paraId="2281F346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ge">
                  <wp:posOffset>2369820</wp:posOffset>
                </wp:positionV>
                <wp:extent cx="3286125" cy="98234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50E252D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254061" w:themeColor="accent1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54061" w:themeColor="accent1" w:themeShade="80"/>
                                <w:sz w:val="22"/>
                                <w:szCs w:val="22"/>
                                <w:lang w:val="en-US" w:eastAsia="zh-CN"/>
                              </w:rPr>
                              <w:t>西南石油大学/软件工程</w:t>
                            </w:r>
                            <w:r>
                              <w:rPr>
                                <w:rFonts w:hint="eastAsia" w:ascii="微软雅黑" w:hAnsi="微软雅黑"/>
                                <w:color w:val="254061" w:themeColor="accent1" w:themeShade="80"/>
                                <w:sz w:val="22"/>
                                <w:szCs w:val="22"/>
                              </w:rPr>
                              <w:t>（本科）</w:t>
                            </w:r>
                            <w:r>
                              <w:rPr>
                                <w:rFonts w:hint="eastAsia" w:ascii="微软雅黑" w:hAnsi="微软雅黑"/>
                                <w:color w:val="254061" w:themeColor="accent1" w:themeShade="80"/>
                                <w:sz w:val="22"/>
                                <w:szCs w:val="22"/>
                                <w:lang w:val="en-US" w:eastAsia="zh-CN"/>
                              </w:rPr>
                              <w:t>/2026届毕业生</w:t>
                            </w:r>
                          </w:p>
                          <w:p w14:paraId="5D3340F2">
                            <w:pPr>
                              <w:adjustRightInd w:val="0"/>
                              <w:snapToGrid w:val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8pt;margin-top:186.6pt;height:77.35pt;width:258.75pt;mso-position-vertical-relative:page;z-index:251664384;v-text-anchor:middle;mso-width-relative:page;mso-height-relative:page;" filled="f" stroked="f" coordsize="21600,21600" o:gfxdata="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56qiPbAAAACgEAAA8AAAAAAAAAAQAgAAAAIgAAAGRycy9kb3ducmV2LnhtbFBLAQIUABQAAAAI&#10;AIdO4kCAmPBUIwIAACwEAAAOAAAAAAAAAAEAIAAAACo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050E252D"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254061" w:themeColor="accent1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254061" w:themeColor="accent1" w:themeShade="80"/>
                          <w:sz w:val="22"/>
                          <w:szCs w:val="22"/>
                          <w:lang w:val="en-US" w:eastAsia="zh-CN"/>
                        </w:rPr>
                        <w:t>西南石油大学/软件工程</w:t>
                      </w:r>
                      <w:r>
                        <w:rPr>
                          <w:rFonts w:hint="eastAsia" w:ascii="微软雅黑" w:hAnsi="微软雅黑"/>
                          <w:color w:val="254061" w:themeColor="accent1" w:themeShade="80"/>
                          <w:sz w:val="22"/>
                          <w:szCs w:val="22"/>
                        </w:rPr>
                        <w:t>（本科）</w:t>
                      </w:r>
                      <w:r>
                        <w:rPr>
                          <w:rFonts w:hint="eastAsia" w:ascii="微软雅黑" w:hAnsi="微软雅黑"/>
                          <w:color w:val="254061" w:themeColor="accent1" w:themeShade="80"/>
                          <w:sz w:val="22"/>
                          <w:szCs w:val="22"/>
                          <w:lang w:val="en-US" w:eastAsia="zh-CN"/>
                        </w:rPr>
                        <w:t>/2026届毕业生</w:t>
                      </w:r>
                    </w:p>
                    <w:p w14:paraId="5D3340F2">
                      <w:pPr>
                        <w:adjustRightInd w:val="0"/>
                        <w:snapToGrid w:val="0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444748"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ge">
                  <wp:posOffset>2759075</wp:posOffset>
                </wp:positionV>
                <wp:extent cx="6781800" cy="283210"/>
                <wp:effectExtent l="0" t="0" r="0" b="635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2">
                                <a:lumMod val="10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D9FD33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pt;margin-top:217.25pt;height:22.3pt;width:534pt;mso-position-vertical-relative:page;z-index:251666432;mso-width-relative:page;mso-height-relative:page;" coordsize="6781800,284400" o:gfxdata="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1E1C11 [334]" filled="t" stroked="f" coordsize="1406296,288031" o:gfxdata="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1UGFM&#10;wAAAANsAAAAPAAAAAAAAAAEAIAAAACIAAABkcnMvZG93bnJldi54bWxQSwECFAAUAAAACACHTuJA&#10;My8FnjsAAAA5AAAAEAAAAAAAAAABACAAAAAPAQAAZHJzL3NoYXBleG1sLnhtbFBLBQYAAAAABgAG&#10;AFsBAAC5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26D9FD33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0D0D0D [3069]" filled="t" stroked="f" coordsize="21600,21600" o:gfxdata="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OF5I7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krh8bLsAAADb&#10;AAAADwAAAGRycy9kb3ducmV2LnhtbEWPQWsCMRSE7wX/Q3iCt5pYZCmrUUQQBL1oPXh8JM/d1c1L&#10;2KS6/nsjFHocZuYbZr7sXSvu1MXGs4bJWIEgNt42XGk4/Ww+v0HEhGyx9UwanhRhuRh8zLG0/sEH&#10;uh9TJTKEY4ka6pRCKWU0NTmMYx+Is3fxncOUZVdJ2+Ejw10rv5QqpMOG80KNgdY1mdvx12loql3v&#10;zfNc+MPqdA4qmO1V7bUeDSdqBiJRn/7Df+2t1VBM4f0l/wC5e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rh8bLsAAADb&#10;AAAADwAAAAAAAAABACAAAAAiAAAAZHJzL2Rvd25yZXYueG1sUEsBAhQAFAAAAAgAh07iQDMvBZ47&#10;AAAAOQAAABAAAAAAAAAAAQAgAAAACgEAAGRycy9zaGFwZXhtbC54bWxQSwUGAAAAAAYABgBbAQAA&#10;tAMAAAAA&#10;">
                  <v:fill on="f" focussize="0,0"/>
                  <v:stroke color="#BFBFBF [2412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7E5251A7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5504180</wp:posOffset>
                </wp:positionH>
                <wp:positionV relativeFrom="paragraph">
                  <wp:posOffset>48895</wp:posOffset>
                </wp:positionV>
                <wp:extent cx="3308350" cy="142875"/>
                <wp:effectExtent l="0" t="0" r="6350" b="9525"/>
                <wp:wrapNone/>
                <wp:docPr id="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173" cy="143093"/>
                        </a:xfrm>
                        <a:custGeom>
                          <a:avLst/>
                          <a:gdLst>
                            <a:gd name="connsiteX0" fmla="*/ 0 w 3308894"/>
                            <a:gd name="connsiteY0" fmla="*/ 0 h 190500"/>
                            <a:gd name="connsiteX1" fmla="*/ 3308894 w 3308894"/>
                            <a:gd name="connsiteY1" fmla="*/ 0 h 190500"/>
                            <a:gd name="connsiteX2" fmla="*/ 3308894 w 3308894"/>
                            <a:gd name="connsiteY2" fmla="*/ 190500 h 190500"/>
                            <a:gd name="connsiteX3" fmla="*/ 105319 w 3308894"/>
                            <a:gd name="connsiteY3" fmla="*/ 190500 h 190500"/>
                            <a:gd name="connsiteX4" fmla="*/ 0 w 3308894"/>
                            <a:gd name="connsiteY4" fmla="*/ 0 h 190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08894" h="190500">
                              <a:moveTo>
                                <a:pt x="0" y="0"/>
                              </a:moveTo>
                              <a:lnTo>
                                <a:pt x="3308894" y="0"/>
                              </a:lnTo>
                              <a:lnTo>
                                <a:pt x="3308894" y="190500"/>
                              </a:lnTo>
                              <a:lnTo>
                                <a:pt x="105319" y="190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5" o:spid="_x0000_s1026" o:spt="100" style="position:absolute;left:0pt;margin-left:433.4pt;margin-top:3.85pt;height:11.25pt;width:260.5pt;z-index:251673600;v-text-anchor:middle;mso-width-relative:page;mso-height-relative:page;" fillcolor="#BFBFBF [2412]" filled="t" stroked="f" coordsize="3308894,190500" o:gfxdata="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BkaEtY1wAAAAkBAAAPAAAAAAAAAAEAIAAAACIAAABkcnMvZG93bnJldi54&#10;bWxQSwECFAAUAAAACACHTuJAxkuOoooDAABWCQAADgAAAAAAAAABACAAAAAmAQAAZHJzL2Uyb0Rv&#10;Yy54bWxQSwUGAAAAAAYABgBZAQAAIgcAAAAA&#10;" path="m0,0l3308894,0,3308894,190500,105319,190500,0,0xe">
                <v:path o:connectlocs="0,0;3308173,0;3308173,143093;105296,143093;0,0" o:connectangles="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ge">
                  <wp:posOffset>3007360</wp:posOffset>
                </wp:positionV>
                <wp:extent cx="6429375" cy="1200150"/>
                <wp:effectExtent l="0" t="0" r="0" b="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934F9C1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Web前端</w:t>
                            </w:r>
                          </w:p>
                          <w:p w14:paraId="6A60895F"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630" w:leftChars="0" w:hanging="420" w:firstLineChars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熟悉HTML5/CSS3，理解并掌握盒子模型，响应式布局。</w:t>
                            </w:r>
                          </w:p>
                          <w:p w14:paraId="59F54192"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630" w:leftChars="0" w:hanging="420" w:firstLineChars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熟练使用Javascript和TypeScript，理解原型，闭包，异步等概念。</w:t>
                            </w:r>
                          </w:p>
                          <w:p w14:paraId="3F19D153"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630" w:leftChars="0" w:hanging="420" w:firstLineChars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熟练使用ES6+语法，熟悉了解webpack打包配置。</w:t>
                            </w:r>
                          </w:p>
                          <w:p w14:paraId="6356C6B6"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630" w:leftChars="0" w:hanging="420" w:firstLineChars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熟悉fetch, Axios以及二次Axios封装；熟悉resetful api风格。</w:t>
                            </w:r>
                          </w:p>
                          <w:p w14:paraId="1C00E9D3"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630" w:leftChars="0" w:hanging="420" w:firstLineChars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有Ant Design，Element Plus，Uview等组件库的开发和二次封装经验。</w:t>
                            </w:r>
                          </w:p>
                          <w:p w14:paraId="01C8141E"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630" w:leftChars="0" w:hanging="420" w:firstLineChars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熟悉Git进行团队协作</w:t>
                            </w:r>
                          </w:p>
                          <w:p w14:paraId="64EB7A3F"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前端框架</w:t>
                            </w:r>
                          </w:p>
                          <w:p w14:paraId="54ECBC3C"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630" w:leftChars="0" w:hanging="420" w:firstLineChars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熟悉Vue前端框架，掌握React前端框架，熟悉组件化开发，有相关项目开发经验。</w:t>
                            </w:r>
                          </w:p>
                          <w:p w14:paraId="4AFECE4F"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后端以及数据库相关</w:t>
                            </w:r>
                          </w:p>
                          <w:p w14:paraId="43798144"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630" w:leftChars="0" w:hanging="420" w:firstLineChars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了解常用的Node模块，熟练进行小型Node框架的搭建；MySQL，SQL Server。</w:t>
                            </w:r>
                          </w:p>
                          <w:p w14:paraId="17D3B9EC"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pt;margin-top:236.8pt;height:94.5pt;width:506.25pt;mso-position-vertical-relative:page;z-index:251667456;v-text-anchor:middle;mso-width-relative:page;mso-height-relative:page;" filled="f" stroked="f" coordsize="21600,21600" o:gfxdata="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oN5bI2gAAAAsBAAAPAAAAAAAAAAEAIAAAACIAAABkcnMvZG93bnJldi54bWxQSwECFAAU&#10;AAAACACHTuJAVL5u5ygCAAAtBAAADgAAAAAAAAABACAAAAAp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4934F9C1"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Web前端</w:t>
                      </w:r>
                    </w:p>
                    <w:p w14:paraId="6A60895F"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630" w:leftChars="0" w:hanging="420" w:firstLineChars="0"/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熟悉HTML5/CSS3，理解并掌握盒子模型，响应式布局。</w:t>
                      </w:r>
                    </w:p>
                    <w:p w14:paraId="59F54192"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630" w:leftChars="0" w:hanging="420" w:firstLineChars="0"/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熟练使用Javascript和TypeScript，理解原型，闭包，异步等概念。</w:t>
                      </w:r>
                    </w:p>
                    <w:p w14:paraId="3F19D153"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630" w:leftChars="0" w:hanging="420" w:firstLineChars="0"/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熟练使用ES6+语法，熟悉了解webpack打包配置。</w:t>
                      </w:r>
                    </w:p>
                    <w:p w14:paraId="6356C6B6"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630" w:leftChars="0" w:hanging="420" w:firstLineChars="0"/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熟悉fetch, Axios以及二次Axios封装；熟悉resetful api风格。</w:t>
                      </w:r>
                    </w:p>
                    <w:p w14:paraId="1C00E9D3"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630" w:leftChars="0" w:hanging="420" w:firstLineChars="0"/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有Ant Design，Element Plus，Uview等组件库的开发和二次封装经验。</w:t>
                      </w:r>
                    </w:p>
                    <w:p w14:paraId="01C8141E"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630" w:leftChars="0" w:hanging="420" w:firstLineChars="0"/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熟悉Git进行团队协作</w:t>
                      </w:r>
                    </w:p>
                    <w:p w14:paraId="64EB7A3F"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>前端框架</w:t>
                      </w:r>
                    </w:p>
                    <w:p w14:paraId="54ECBC3C"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630" w:leftChars="0" w:hanging="420" w:firstLineChars="0"/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熟悉Vue前端框架，掌握React前端框架，熟悉组件化开发，有相关项目开发经验。</w:t>
                      </w:r>
                    </w:p>
                    <w:p w14:paraId="4AFECE4F"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>后端以及数据库相关</w:t>
                      </w:r>
                    </w:p>
                    <w:p w14:paraId="43798144"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630" w:leftChars="0" w:hanging="420" w:firstLineChars="0"/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了解常用的Node模块，熟练进行小型Node框架的搭建；MySQL，SQL Server。</w:t>
                      </w:r>
                    </w:p>
                    <w:p w14:paraId="17D3B9EC"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6FC9DEA">
      <w:pPr>
        <w:adjustRightInd w:val="0"/>
        <w:snapToGrid w:val="0"/>
      </w:pPr>
    </w:p>
    <w:p w14:paraId="59DD67B3">
      <w:pPr>
        <w:adjustRightInd w:val="0"/>
        <w:snapToGrid w:val="0"/>
        <w:rPr>
          <w:rFonts w:hint="eastAsia" w:eastAsia="微软雅黑"/>
          <w:lang w:eastAsia="zh-CN"/>
        </w:rPr>
      </w:pPr>
    </w:p>
    <w:p w14:paraId="12C95D28"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ge">
                  <wp:posOffset>6334760</wp:posOffset>
                </wp:positionV>
                <wp:extent cx="7022465" cy="2761615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2465" cy="276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40023C1">
                            <w:pPr>
                              <w:pStyle w:val="1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54061" w:themeColor="accent1" w:themeShade="80"/>
                                <w:sz w:val="22"/>
                                <w:szCs w:val="22"/>
                                <w:lang w:val="en-US" w:eastAsia="zh-CN"/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Vue2.0  JavaScript   Webpack   Pinia   Element-UI</w:t>
                            </w:r>
                          </w:p>
                          <w:p w14:paraId="6A42A935">
                            <w:pPr>
                              <w:pStyle w:val="1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54061" w:themeColor="accent1" w:themeShade="80"/>
                                <w:sz w:val="22"/>
                                <w:szCs w:val="22"/>
                                <w:lang w:val="en-US" w:eastAsia="zh-CN"/>
                              </w:rPr>
                              <w:t>工作：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独立负责从UI设计到框架搭建，前端实现和维护的全流程工作。</w:t>
                            </w:r>
                          </w:p>
                          <w:p w14:paraId="72937E0A">
                            <w:pPr>
                              <w:pStyle w:val="1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54061" w:themeColor="accent1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54061" w:themeColor="accent1" w:themeShade="80"/>
                                <w:sz w:val="22"/>
                                <w:szCs w:val="22"/>
                                <w:lang w:val="en-US" w:eastAsia="zh-CN"/>
                              </w:rPr>
                              <w:t>项目亮点：</w:t>
                            </w:r>
                          </w:p>
                          <w:p w14:paraId="37B21A1F"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63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采用ES6+的语法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提升代码的可读性和可维护性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 w14:paraId="137BAD3C"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63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基于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无缝集成的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Pinia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状态管理库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提高状态管理的模块化，简洁性及综合性能。</w:t>
                            </w:r>
                          </w:p>
                          <w:p w14:paraId="1612A3E8"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63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基于Echarts进行灵活高效的数据可视化与数据分析，流程自然地展示数据的变化与更新。</w:t>
                            </w:r>
                          </w:p>
                          <w:p w14:paraId="0DA49CF9"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63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运用Element UI前端组件库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丰富并协调界面元素与整体架构。</w:t>
                            </w:r>
                          </w:p>
                          <w:p w14:paraId="57B8DB1E"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63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动态注册路由，根据登录后的鉴定权限生成。</w:t>
                            </w:r>
                          </w:p>
                          <w:p w14:paraId="1212AF37">
                            <w:pPr>
                              <w:pStyle w:val="1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54061" w:themeColor="accent1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54061" w:themeColor="accent1" w:themeShade="80"/>
                                <w:sz w:val="22"/>
                                <w:szCs w:val="22"/>
                                <w:lang w:val="en-US" w:eastAsia="zh-CN"/>
                              </w:rPr>
                              <w:t>开发心得：</w:t>
                            </w:r>
                          </w:p>
                          <w:p w14:paraId="587EB1A4"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63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无法正常渲染自定义Echarts图表或组件时，应当阅读官方文档，检查代码的规范性。</w:t>
                            </w:r>
                          </w:p>
                          <w:p w14:paraId="066069F7"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63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页面卡顿时，考虑到回流和重绘的问题，减少dom的操作，适量使用kepp-alive和v-show。</w:t>
                            </w:r>
                          </w:p>
                          <w:p w14:paraId="5CED1DC5"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2EB45C70"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1349EF9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pt;margin-top:498.8pt;height:217.45pt;width:552.95pt;mso-position-vertical-relative:page;z-index:251671552;v-text-anchor:middle;mso-width-relative:page;mso-height-relative:page;" filled="f" stroked="f" coordsize="21600,21600" o:gfxdata="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o3CHp2gAAAAwBAAAPAAAAAAAAAAEAIAAAACIAAABkcnMvZG93bnJldi54bWxQSwECFAAUAAAA&#10;CACHTuJAVeoX4SUCAAAtBAAADgAAAAAAAAABACAAAAAp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440023C1">
                      <w:pPr>
                        <w:pStyle w:val="1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288" w:lineRule="auto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54061" w:themeColor="accent1" w:themeShade="80"/>
                          <w:sz w:val="22"/>
                          <w:szCs w:val="22"/>
                          <w:lang w:val="en-US" w:eastAsia="zh-CN"/>
                        </w:rPr>
                        <w:t>技术栈：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Vue2.0  JavaScript   Webpack   Pinia   Element-UI</w:t>
                      </w:r>
                    </w:p>
                    <w:p w14:paraId="6A42A935">
                      <w:pPr>
                        <w:pStyle w:val="1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288" w:lineRule="auto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54061" w:themeColor="accent1" w:themeShade="80"/>
                          <w:sz w:val="22"/>
                          <w:szCs w:val="22"/>
                          <w:lang w:val="en-US" w:eastAsia="zh-CN"/>
                        </w:rPr>
                        <w:t>工作：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独立负责从UI设计到框架搭建，前端实现和维护的全流程工作。</w:t>
                      </w:r>
                    </w:p>
                    <w:p w14:paraId="72937E0A">
                      <w:pPr>
                        <w:pStyle w:val="1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288" w:lineRule="auto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54061" w:themeColor="accent1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54061" w:themeColor="accent1" w:themeShade="80"/>
                          <w:sz w:val="22"/>
                          <w:szCs w:val="22"/>
                          <w:lang w:val="en-US" w:eastAsia="zh-CN"/>
                        </w:rPr>
                        <w:t>项目亮点：</w:t>
                      </w:r>
                    </w:p>
                    <w:p w14:paraId="37B21A1F"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63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采用ES6+的语法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提升代码的可读性和可维护性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 w14:paraId="137BAD3C"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63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基于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无缝集成的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Pinia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状态管理库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提高状态管理的模块化，简洁性及综合性能。</w:t>
                      </w:r>
                    </w:p>
                    <w:p w14:paraId="1612A3E8"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63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基于Echarts进行灵活高效的数据可视化与数据分析，流程自然地展示数据的变化与更新。</w:t>
                      </w:r>
                    </w:p>
                    <w:p w14:paraId="0DA49CF9"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63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运用Element UI前端组件库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丰富并协调界面元素与整体架构。</w:t>
                      </w:r>
                    </w:p>
                    <w:p w14:paraId="57B8DB1E"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63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动态注册路由，根据登录后的鉴定权限生成。</w:t>
                      </w:r>
                    </w:p>
                    <w:p w14:paraId="1212AF37">
                      <w:pPr>
                        <w:pStyle w:val="1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288" w:lineRule="auto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54061" w:themeColor="accent1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54061" w:themeColor="accent1" w:themeShade="80"/>
                          <w:sz w:val="22"/>
                          <w:szCs w:val="22"/>
                          <w:lang w:val="en-US" w:eastAsia="zh-CN"/>
                        </w:rPr>
                        <w:t>开发心得：</w:t>
                      </w:r>
                    </w:p>
                    <w:p w14:paraId="587EB1A4"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630" w:leftChars="0" w:hanging="420" w:firstLineChars="0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无法正常渲染自定义Echarts图表或组件时，应当阅读官方文档，检查代码的规范性。</w:t>
                      </w:r>
                    </w:p>
                    <w:p w14:paraId="066069F7"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630" w:leftChars="0" w:hanging="420" w:firstLineChars="0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页面卡顿时，考虑到回流和重绘的问题，减少dom的操作，适量使用kepp-alive和v-show。</w:t>
                      </w:r>
                    </w:p>
                    <w:p w14:paraId="5CED1DC5"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2EB45C70"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1349EF9E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102870</wp:posOffset>
                </wp:positionH>
                <wp:positionV relativeFrom="page">
                  <wp:posOffset>5813425</wp:posOffset>
                </wp:positionV>
                <wp:extent cx="6816725" cy="587375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6725" cy="58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DBD57C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污水处理系统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background1" w:themeShade="80"/>
                                <w:sz w:val="18"/>
                                <w:szCs w:val="18"/>
                                <w:lang w:val="en-US" w:eastAsia="zh-CN"/>
                              </w:rPr>
                              <w:t>24</w:t>
                            </w:r>
                            <w:r>
                              <w:rPr>
                                <w:rFonts w:ascii="微软雅黑" w:hAnsi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background1" w:themeShade="80"/>
                                <w:sz w:val="18"/>
                                <w:szCs w:val="18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background1" w:themeShade="80"/>
                                <w:sz w:val="18"/>
                                <w:szCs w:val="18"/>
                                <w:lang w:val="en-US" w:eastAsia="zh-CN"/>
                              </w:rPr>
                              <w:t>24</w:t>
                            </w:r>
                            <w:r>
                              <w:rPr>
                                <w:rFonts w:ascii="微软雅黑" w:hAnsi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background1" w:themeShade="80"/>
                                <w:sz w:val="18"/>
                                <w:szCs w:val="18"/>
                                <w:lang w:val="en-US" w:eastAsia="zh-CN"/>
                              </w:rPr>
                              <w:t>5</w:t>
                            </w:r>
                          </w:p>
                          <w:p w14:paraId="5EBC76F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58ED5" w:themeColor="text2" w:themeTint="99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background1" w:themeShade="80"/>
                                <w:szCs w:val="21"/>
                                <w:lang w:val="en-US" w:eastAsia="zh-CN"/>
                              </w:rPr>
                              <w:t>Web前端开发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558ED5" w:themeColor="text2" w:themeTint="99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558ED5" w:themeColor="text2" w:themeTint="99"/>
                                <w:szCs w:val="21"/>
                                <w:u w:val="none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558ED5" w:themeColor="text2" w:themeTint="99"/>
                                <w:szCs w:val="21"/>
                                <w:u w:val="none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"https://github.com/lujiuwu/SewageControlProject" </w:instrTex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558ED5" w:themeColor="text2" w:themeTint="99"/>
                                <w:szCs w:val="21"/>
                                <w:u w:val="none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微软雅黑" w:hAnsi="微软雅黑"/>
                                <w:b w:val="0"/>
                                <w:bCs w:val="0"/>
                                <w:color w:val="558ED5" w:themeColor="text2" w:themeTint="99"/>
                                <w:szCs w:val="21"/>
                                <w:u w:val="none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https://github.com/lujiuwu/SewageControlProject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558ED5" w:themeColor="text2" w:themeTint="99"/>
                                <w:szCs w:val="21"/>
                                <w:u w:val="none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.1pt;margin-top:457.75pt;height:46.25pt;width:536.75pt;mso-position-vertical-relative:page;z-index:251669504;v-text-anchor:middle;mso-width-relative:page;mso-height-relative:page;" filled="f" stroked="f" coordsize="21600,21600" o:gfxdata="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ccB8dkAAAAMAQAADwAAAAAAAAABACAAAAAiAAAAZHJzL2Rvd25yZXYueG1sUEsBAhQAFAAAAAgA&#10;h07iQATOx1IkAgAALA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5DBD57CA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4"/>
                          <w:szCs w:val="24"/>
                          <w:lang w:val="en-US" w:eastAsia="zh-CN"/>
                        </w:rPr>
                        <w:t>污水处理系统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                      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                       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18"/>
                          <w:szCs w:val="1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ascii="微软雅黑" w:hAnsi="微软雅黑"/>
                          <w:color w:val="808080" w:themeColor="background1" w:themeShade="80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color w:val="808080" w:themeColor="background1" w:themeShade="80"/>
                          <w:sz w:val="18"/>
                          <w:szCs w:val="18"/>
                          <w:lang w:val="en-US" w:eastAsia="zh-CN"/>
                        </w:rPr>
                        <w:t>24</w:t>
                      </w:r>
                      <w:r>
                        <w:rPr>
                          <w:rFonts w:ascii="微软雅黑" w:hAnsi="微软雅黑"/>
                          <w:color w:val="808080" w:themeColor="background1" w:themeShade="80"/>
                          <w:sz w:val="18"/>
                          <w:szCs w:val="18"/>
                        </w:rPr>
                        <w:t>.0</w:t>
                      </w:r>
                      <w:r>
                        <w:rPr>
                          <w:rFonts w:hint="eastAsia" w:ascii="微软雅黑" w:hAnsi="微软雅黑"/>
                          <w:color w:val="808080" w:themeColor="background1" w:themeShade="80"/>
                          <w:sz w:val="18"/>
                          <w:szCs w:val="18"/>
                          <w:lang w:val="en-US" w:eastAsia="zh-CN"/>
                        </w:rPr>
                        <w:t>4</w:t>
                      </w:r>
                      <w:r>
                        <w:rPr>
                          <w:rFonts w:ascii="微软雅黑" w:hAnsi="微软雅黑"/>
                          <w:color w:val="808080" w:themeColor="background1" w:themeShade="80"/>
                          <w:sz w:val="18"/>
                          <w:szCs w:val="18"/>
                        </w:rPr>
                        <w:t>-20</w:t>
                      </w:r>
                      <w:r>
                        <w:rPr>
                          <w:rFonts w:hint="eastAsia" w:ascii="微软雅黑" w:hAnsi="微软雅黑"/>
                          <w:color w:val="808080" w:themeColor="background1" w:themeShade="80"/>
                          <w:sz w:val="18"/>
                          <w:szCs w:val="18"/>
                          <w:lang w:val="en-US" w:eastAsia="zh-CN"/>
                        </w:rPr>
                        <w:t>24</w:t>
                      </w:r>
                      <w:r>
                        <w:rPr>
                          <w:rFonts w:ascii="微软雅黑" w:hAnsi="微软雅黑"/>
                          <w:color w:val="808080" w:themeColor="background1" w:themeShade="80"/>
                          <w:sz w:val="18"/>
                          <w:szCs w:val="18"/>
                        </w:rPr>
                        <w:t>.0</w:t>
                      </w:r>
                      <w:r>
                        <w:rPr>
                          <w:rFonts w:hint="eastAsia" w:ascii="微软雅黑" w:hAnsi="微软雅黑"/>
                          <w:color w:val="808080" w:themeColor="background1" w:themeShade="80"/>
                          <w:sz w:val="18"/>
                          <w:szCs w:val="18"/>
                          <w:lang w:val="en-US" w:eastAsia="zh-CN"/>
                        </w:rPr>
                        <w:t>5</w:t>
                      </w:r>
                    </w:p>
                    <w:p w14:paraId="5EBC76FB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58ED5" w:themeColor="text2" w:themeTint="99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background1" w:themeShade="80"/>
                          <w:szCs w:val="21"/>
                          <w:lang w:val="en-US" w:eastAsia="zh-CN"/>
                        </w:rPr>
                        <w:t>Web前端开发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 xml:space="preserve">                                 </w:t>
                      </w:r>
                      <w:r>
                        <w:rPr>
                          <w:rFonts w:hint="eastAsia" w:ascii="微软雅黑" w:hAnsi="微软雅黑"/>
                          <w:color w:val="558ED5" w:themeColor="text2" w:themeTint="99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558ED5" w:themeColor="text2" w:themeTint="99"/>
                          <w:szCs w:val="21"/>
                          <w:u w:val="none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558ED5" w:themeColor="text2" w:themeTint="99"/>
                          <w:szCs w:val="21"/>
                          <w:u w:val="none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instrText xml:space="preserve"> HYPERLINK "https://github.com/lujiuwu/SewageControlProject" </w:instrText>
                      </w: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558ED5" w:themeColor="text2" w:themeTint="99"/>
                          <w:szCs w:val="21"/>
                          <w:u w:val="none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8"/>
                          <w:rFonts w:hint="eastAsia" w:ascii="微软雅黑" w:hAnsi="微软雅黑"/>
                          <w:b w:val="0"/>
                          <w:bCs w:val="0"/>
                          <w:color w:val="558ED5" w:themeColor="text2" w:themeTint="99"/>
                          <w:szCs w:val="21"/>
                          <w:u w:val="none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https://github.com/lujiuwu/SewageControlProject</w:t>
                      </w: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558ED5" w:themeColor="text2" w:themeTint="99"/>
                          <w:szCs w:val="21"/>
                          <w:u w:val="none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ge">
                  <wp:posOffset>5546090</wp:posOffset>
                </wp:positionV>
                <wp:extent cx="6781800" cy="283210"/>
                <wp:effectExtent l="0" t="0" r="0" b="254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28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9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2">
                                <a:lumMod val="10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A14F6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8pt;margin-top:436.7pt;height:22.3pt;width:534pt;mso-position-vertical-relative:page;z-index:251668480;mso-width-relative:page;mso-height-relative:page;" coordsize="6781800,284400" o:gfxdata="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任意多边形 2" o:spid="_x0000_s1026" o:spt="100" style="position:absolute;left:3;top:0;height:287656;width:1255739;v-text-anchor:middle;" fillcolor="#1E1C11 [334]" filled="t" stroked="f" coordsize="1406296,288031" o:gfxdata="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nkr9&#10;wAAAANsAAAAPAAAAAAAAAAEAIAAAACIAAABkcnMvZG93bnJldi54bWxQSwECFAAUAAAACACHTuJA&#10;My8FnjsAAAA5AAAAEAAAAAAAAAABACAAAAAPAQAAZHJzL3NoYXBleG1sLnhtbFBLBQYAAAAABgAG&#10;AFsBAAC5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7EA14F6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0D0D0D [3069]" filled="t" stroked="f" coordsize="21600,21600" o:gfxdata="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gMhJ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DuLLBbsAAADb&#10;AAAADwAAAGRycy9kb3ducmV2LnhtbEWPzYoCMRCE78K+Q+iFvWmigsholGVhQXAv/hzm2CTtzOik&#10;EyZZHd/eCILHoqq+opbr3rXiSl1sPGsYjxQIYuNtw5WG4+F3OAcRE7LF1jNpuFOE9epjsMTC+hvv&#10;6LpPlcgQjgVqqFMKhZTR1OQwjnwgzt7Jdw5Tll0lbYe3DHetnCg1kw4bzgs1BvqpyVz2/05DU217&#10;b+7lzO++j2VQwWzO6k/rr8+xWoBI1Kd3+NXeWA3TKTy/5B8gV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uLLBbsAAADb&#10;AAAADwAAAAAAAAABACAAAAAiAAAAZHJzL2Rvd25yZXYueG1sUEsBAhQAFAAAAAgAh07iQDMvBZ47&#10;AAAAOQAAABAAAAAAAAAAAQAgAAAACgEAAGRycy9zaGFwZXhtbC54bWxQSwUGAAAAAAYABgBbAQAA&#10;tAMAAAAA&#10;">
                  <v:fill on="f" focussize="0,0"/>
                  <v:stroke color="#BFBFBF [241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ge">
                  <wp:posOffset>9438005</wp:posOffset>
                </wp:positionV>
                <wp:extent cx="6633210" cy="120015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3210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7A23E6D"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 xml:space="preserve"> 在校期间担任计算机团队队长和团委青志协部长，获得第十四届蓝桥杯四川省三等奖，第17届中国大学生计算机设计大赛四川省二等奖，大学英语六级（CET-6）同时多次获得优秀学生奖学金和优秀志愿者的称号。</w:t>
                            </w:r>
                          </w:p>
                          <w:p w14:paraId="72CD07DF"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14141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14141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我对编程和前端开发具有浓烈的兴趣，追求代码的质量与效率，勤于进步，敢于挑战，勇于创新。</w:t>
                            </w:r>
                          </w:p>
                          <w:p w14:paraId="25731E59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.15pt;margin-top:743.15pt;height:94.5pt;width:522.3pt;mso-position-vertical-relative:page;z-index:251665408;v-text-anchor:middle;mso-width-relative:page;mso-height-relative:page;" filled="f" stroked="f" coordsize="21600,21600" o:gfxdata="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cfR/NwAAAAMAQAADwAAAAAAAAABACAAAAAiAAAAZHJzL2Rvd25yZXYueG1sUEsBAhQA&#10;FAAAAAgAh07iQJUB1sAnAgAALQQAAA4AAAAAAAAAAQAgAAAAKw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57A23E6D"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420" w:leftChars="0" w:hanging="420" w:firstLineChars="0"/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 xml:space="preserve"> 在校期间担任计算机团队队长和团委青志协部长，获得第十四届蓝桥杯四川省三等奖，第17届中国大学生计算机设计大赛四川省二等奖，大学英语六级（CET-6）同时多次获得优秀学生奖学金和优秀志愿者的称号。</w:t>
                      </w:r>
                    </w:p>
                    <w:p w14:paraId="72CD07DF"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420" w:leftChars="0" w:hanging="420" w:firstLineChars="0"/>
                      </w:pPr>
                      <w:r>
                        <w:rPr>
                          <w:rFonts w:hint="eastAsia" w:ascii="微软雅黑" w:hAnsi="微软雅黑" w:cs="微软雅黑"/>
                          <w:color w:val="414141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color w:val="414141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我对编程和前端开发具有浓烈的兴趣，追求代码的质量与效率，勤于进步，敢于挑战，勇于创新。</w:t>
                      </w:r>
                    </w:p>
                    <w:p w14:paraId="25731E59">
                      <w:pPr>
                        <w:adjustRightInd w:val="0"/>
                        <w:snapToGrid w:val="0"/>
                        <w:rPr>
                          <w:rFonts w:hint="default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ge">
                  <wp:posOffset>9147810</wp:posOffset>
                </wp:positionV>
                <wp:extent cx="6810375" cy="283845"/>
                <wp:effectExtent l="0" t="0" r="9525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0105" cy="283845"/>
                          <a:chOff x="0" y="0"/>
                          <a:chExt cx="8053584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627301" cy="284400"/>
                            <a:chOff x="3" y="0"/>
                            <a:chExt cx="1626445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626445" cy="313547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C81F55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 flipV="1">
                            <a:off x="159945" y="222685"/>
                            <a:ext cx="7893639" cy="152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2pt;margin-top:720.3pt;height:22.35pt;width:536.25pt;mso-position-vertical-relative:page;z-index:251663360;mso-width-relative:page;mso-height-relative:page;" coordsize="8053584,284400" o:gfxdata="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">
                <o:lock v:ext="edit" aspectratio="f"/>
                <v:group id="组合 81" o:spid="_x0000_s1026" o:spt="203" style="position:absolute;left:0;top:0;height:284400;width:1627301;" coordorigin="3,0" coordsize="1626445,39369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任意多边形 2" o:spid="_x0000_s1026" o:spt="100" style="position:absolute;left:3;top:0;height:313547;width:1626445;v-text-anchor:middle;" fillcolor="#10253F [1615]" filled="t" stroked="f" coordsize="1406296,288031" o:gfxdata="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KsQ+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<v:path textboxrect="0,0,1406296,288031" o:connectlocs="1264282,0;1354491,0;1626445,313547;1536235,313547;1191585,0;1237407,0;1509360,313547;1463538,313547;0,0;1164710,0;1436664,313547;0,313547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46C81F55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0D0D0D [3069]" filled="t" stroked="f" coordsize="21600,21600" o:gfxdata="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x2V4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59945;top:222685;flip:y;height:15270;width:7893639;" filled="f" stroked="t" coordsize="21600,21600" o:gfxdata="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Xvcj74A&#10;AADbAAAADwAAAAAAAAABACAAAAAiAAAAZHJzL2Rvd25yZXYueG1sUEsBAhQAFAAAAAgAh07iQDMv&#10;BZ47AAAAOQAAABAAAAAAAAAAAQAgAAAADQEAAGRycy9zaGFwZXhtbC54bWxQSwUGAAAAAAYABgBb&#10;AQAAtwMAAAAA&#10;">
                  <v:fill on="f" focussize="0,0"/>
                  <v:stroke color="#BFBFBF [2412]" joinstyle="round"/>
                  <v:imagedata o:title=""/>
                  <o:lock v:ext="edit" aspectratio="f"/>
                </v:line>
              </v:group>
            </w:pict>
          </mc:Fallback>
        </mc:AlternateContent>
      </w:r>
      <w:bookmarkStart w:id="0" w:name="_GoBack"/>
      <w:bookmarkEnd w:id="0"/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7197090</wp:posOffset>
                </wp:positionH>
                <wp:positionV relativeFrom="page">
                  <wp:posOffset>4403725</wp:posOffset>
                </wp:positionV>
                <wp:extent cx="6429375" cy="1200150"/>
                <wp:effectExtent l="0" t="0" r="0" b="0"/>
                <wp:wrapNone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79250E4">
                            <w:pP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前端项目经验描述润色版：</w:t>
                            </w:r>
                          </w:p>
                          <w:p w14:paraId="697BC836">
                            <w:pP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 w14:paraId="63869009">
                            <w:pP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项目名称：[项目名称]</w:t>
                            </w:r>
                          </w:p>
                          <w:p w14:paraId="1AA672B8">
                            <w:pP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 w14:paraId="5F0CCC11">
                            <w:pP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项目职责与成果：</w:t>
                            </w:r>
                          </w:p>
                          <w:p w14:paraId="1B33858A">
                            <w:pP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 w14:paraId="29CB0819">
                            <w:pP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 w14:paraId="702DD0E5">
                            <w:pP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 w14:paraId="7557619F">
                            <w:pP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方式</w:t>
                            </w:r>
                          </w:p>
                          <w:p w14:paraId="00CFF518">
                            <w:pP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UI设计与前端实现：作为项目的前端主力，我负责了从UI设计到前端实现的全流程工作。通过深入理解业务需求和用户体验，我精心设计了符合项目风格的UI界面，并利用前沿的Web技术将设计图转化为了生动、响应式的前端页面。</w:t>
                            </w:r>
                          </w:p>
                          <w:p w14:paraId="007646BF">
                            <w:pP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独立开发能力：在项目的前中期，我独立完成了大部分开发工作。通过严谨的编码习惯和高效的团队协作，我确保了项目进度和质量，为项目的顺利推进奠定了坚实基础。</w:t>
                            </w:r>
                          </w:p>
                          <w:p w14:paraId="5649255A">
                            <w:pP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技术选型与实现：在项目开发过程中，我采用了ES6的语法，提升了代码的可读性和可维护性。同时，基于Pinia进行了状态管理，有效解决了复杂应用中状态管理的难题。此外，我还运用了Element UI和Vue2等优秀的前端组件库，大大加快了开发速度，提高了项目的可复用性和可维护性。</w:t>
                            </w:r>
                          </w:p>
                          <w:p w14:paraId="5840C23E">
                            <w:pP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 w14:paraId="7ECF4846">
                            <w:pP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技术栈与工具：</w:t>
                            </w:r>
                          </w:p>
                          <w:p w14:paraId="254AD4FE">
                            <w:pP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 w14:paraId="2A401D5B">
                            <w:pP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前端框架：Vue2</w:t>
                            </w:r>
                          </w:p>
                          <w:p w14:paraId="0B3256CF">
                            <w:pP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状态管理：Pinia</w:t>
                            </w:r>
                          </w:p>
                          <w:p w14:paraId="4BF9F5E7">
                            <w:pP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组件库：Element UI</w:t>
                            </w:r>
                          </w:p>
                          <w:p w14:paraId="0087380B">
                            <w:pP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编程语言：ES6</w:t>
                            </w:r>
                          </w:p>
                          <w:p w14:paraId="692BACF3">
                            <w:pP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 w14:paraId="60CBF47C">
                            <w:pP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项目成果：</w:t>
                            </w:r>
                          </w:p>
                          <w:p w14:paraId="09E5E835">
                            <w:pP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 w14:paraId="5FA82466">
                            <w:pP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通过本次项目，我不仅提升了自己的前端技术能力，还锻炼了自己的项目管理能力和团队协作能力。最终，我们成功交付了一个功能完善、性能优良、用户体验出色的前端产品，得到了客户的高度认可和好评。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66.7pt;margin-top:346.75pt;height:94.5pt;width:506.25pt;mso-position-vertical-relative:page;z-index:251670528;v-text-anchor:middle;mso-width-relative:page;mso-height-relative:page;" filled="f" stroked="f" coordsize="21600,21600" o:gfxdata="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5r0pBt0AAAANAQAADwAAAAAAAAABACAAAAAiAAAAZHJzL2Rvd25yZXYueG1sUEsB&#10;AhQAFAAAAAgAh07iQDAaUMwpAgAALQQAAA4AAAAAAAAAAQAgAAAALAEAAGRycy9lMm9Eb2MueG1s&#10;UEsFBgAAAAAGAAYAWQEAAMc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379250E4">
                      <w:pP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前端项目经验描述润色版：</w:t>
                      </w:r>
                    </w:p>
                    <w:p w14:paraId="697BC836">
                      <w:pP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 w14:paraId="63869009">
                      <w:pP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项目名称：[项目名称]</w:t>
                      </w:r>
                    </w:p>
                    <w:p w14:paraId="1AA672B8">
                      <w:pP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 w14:paraId="5F0CCC11">
                      <w:pP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项目职责与成果：</w:t>
                      </w:r>
                    </w:p>
                    <w:p w14:paraId="1B33858A">
                      <w:pP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 w14:paraId="29CB0819">
                      <w:pP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 w14:paraId="702DD0E5">
                      <w:pP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 w14:paraId="7557619F">
                      <w:pP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方式</w:t>
                      </w:r>
                    </w:p>
                    <w:p w14:paraId="00CFF518">
                      <w:pP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UI设计与前端实现：作为项目的前端主力，我负责了从UI设计到前端实现的全流程工作。通过深入理解业务需求和用户体验，我精心设计了符合项目风格的UI界面，并利用前沿的Web技术将设计图转化为了生动、响应式的前端页面。</w:t>
                      </w:r>
                    </w:p>
                    <w:p w14:paraId="007646BF">
                      <w:pP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独立开发能力：在项目的前中期，我独立完成了大部分开发工作。通过严谨的编码习惯和高效的团队协作，我确保了项目进度和质量，为项目的顺利推进奠定了坚实基础。</w:t>
                      </w:r>
                    </w:p>
                    <w:p w14:paraId="5649255A">
                      <w:pP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技术选型与实现：在项目开发过程中，我采用了ES6的语法，提升了代码的可读性和可维护性。同时，基于Pinia进行了状态管理，有效解决了复杂应用中状态管理的难题。此外，我还运用了Element UI和Vue2等优秀的前端组件库，大大加快了开发速度，提高了项目的可复用性和可维护性。</w:t>
                      </w:r>
                    </w:p>
                    <w:p w14:paraId="5840C23E">
                      <w:pP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 w14:paraId="7ECF4846">
                      <w:pP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技术栈与工具：</w:t>
                      </w:r>
                    </w:p>
                    <w:p w14:paraId="254AD4FE">
                      <w:pP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 w14:paraId="2A401D5B">
                      <w:pP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前端框架：Vue2</w:t>
                      </w:r>
                    </w:p>
                    <w:p w14:paraId="0B3256CF">
                      <w:pP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状态管理：Pinia</w:t>
                      </w:r>
                    </w:p>
                    <w:p w14:paraId="4BF9F5E7">
                      <w:pP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组件库：Element UI</w:t>
                      </w:r>
                    </w:p>
                    <w:p w14:paraId="0087380B">
                      <w:pP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编程语言：ES6</w:t>
                      </w:r>
                    </w:p>
                    <w:p w14:paraId="692BACF3">
                      <w:pP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 w14:paraId="60CBF47C">
                      <w:pP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项目成果：</w:t>
                      </w:r>
                    </w:p>
                    <w:p w14:paraId="09E5E835">
                      <w:pP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 w14:paraId="5FA82466">
                      <w:pP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通过本次项目，我不仅提升了自己的前端技术能力，还锻炼了自己的项目管理能力和团队协作能力。最终，我们成功交付了一个功能完善、性能优良、用户体验出色的前端产品，得到了客户的高度认可和好评。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1E52D7"/>
    <w:multiLevelType w:val="singleLevel"/>
    <w:tmpl w:val="AF1E52D7"/>
    <w:lvl w:ilvl="0" w:tentative="0">
      <w:start w:val="1"/>
      <w:numFmt w:val="bullet"/>
      <w:suff w:val="nothing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C9455D8"/>
    <w:multiLevelType w:val="singleLevel"/>
    <w:tmpl w:val="DC9455D8"/>
    <w:lvl w:ilvl="0" w:tentative="0">
      <w:start w:val="1"/>
      <w:numFmt w:val="bullet"/>
      <w:suff w:val="nothing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EC33E06"/>
    <w:multiLevelType w:val="singleLevel"/>
    <w:tmpl w:val="DEC33E06"/>
    <w:lvl w:ilvl="0" w:tentative="0">
      <w:start w:val="1"/>
      <w:numFmt w:val="bullet"/>
      <w:suff w:val="nothing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5B31463"/>
    <w:multiLevelType w:val="singleLevel"/>
    <w:tmpl w:val="55B31463"/>
    <w:lvl w:ilvl="0" w:tentative="0">
      <w:start w:val="1"/>
      <w:numFmt w:val="bullet"/>
      <w:lvlText w:val=""/>
      <w:lvlJc w:val="left"/>
      <w:pPr>
        <w:ind w:left="63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Q4NTU1YmE4Y2M4NmJmNjM1ZDZhNzg2OTNlNzIyYmQifQ=="/>
  </w:docVars>
  <w:rsids>
    <w:rsidRoot w:val="1D06237C"/>
    <w:rsid w:val="00033B00"/>
    <w:rsid w:val="00050DD0"/>
    <w:rsid w:val="000A15E2"/>
    <w:rsid w:val="000A477B"/>
    <w:rsid w:val="000B7624"/>
    <w:rsid w:val="00145F04"/>
    <w:rsid w:val="0016204C"/>
    <w:rsid w:val="001864CD"/>
    <w:rsid w:val="0019746D"/>
    <w:rsid w:val="001D355C"/>
    <w:rsid w:val="00211176"/>
    <w:rsid w:val="002A02CC"/>
    <w:rsid w:val="002A6755"/>
    <w:rsid w:val="003150B6"/>
    <w:rsid w:val="00355330"/>
    <w:rsid w:val="003666FA"/>
    <w:rsid w:val="003829A9"/>
    <w:rsid w:val="003A597D"/>
    <w:rsid w:val="003A754D"/>
    <w:rsid w:val="004264B5"/>
    <w:rsid w:val="004447F5"/>
    <w:rsid w:val="00446196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B4768"/>
    <w:rsid w:val="005C3A11"/>
    <w:rsid w:val="006314A6"/>
    <w:rsid w:val="006922FB"/>
    <w:rsid w:val="00694DFC"/>
    <w:rsid w:val="006B4C9F"/>
    <w:rsid w:val="006F567F"/>
    <w:rsid w:val="00735052"/>
    <w:rsid w:val="007719C0"/>
    <w:rsid w:val="0077420C"/>
    <w:rsid w:val="007B1C07"/>
    <w:rsid w:val="0082702B"/>
    <w:rsid w:val="0085417A"/>
    <w:rsid w:val="0089146D"/>
    <w:rsid w:val="008E0C60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D4664"/>
    <w:rsid w:val="00BE4D64"/>
    <w:rsid w:val="00BF0749"/>
    <w:rsid w:val="00C21631"/>
    <w:rsid w:val="00CD3E9B"/>
    <w:rsid w:val="00D06232"/>
    <w:rsid w:val="00D50E46"/>
    <w:rsid w:val="00D76D6E"/>
    <w:rsid w:val="00D8497B"/>
    <w:rsid w:val="00DB4EC6"/>
    <w:rsid w:val="00DD7BC7"/>
    <w:rsid w:val="00E17ECD"/>
    <w:rsid w:val="00EA688C"/>
    <w:rsid w:val="00F4103D"/>
    <w:rsid w:val="00FF5D10"/>
    <w:rsid w:val="00FF7F4E"/>
    <w:rsid w:val="01AD0652"/>
    <w:rsid w:val="022F48F3"/>
    <w:rsid w:val="0A354A28"/>
    <w:rsid w:val="0FBA6FEA"/>
    <w:rsid w:val="12FF077C"/>
    <w:rsid w:val="19600F94"/>
    <w:rsid w:val="1D06237C"/>
    <w:rsid w:val="1D4A777F"/>
    <w:rsid w:val="21CB7B54"/>
    <w:rsid w:val="27B70919"/>
    <w:rsid w:val="295403E9"/>
    <w:rsid w:val="33DF6B01"/>
    <w:rsid w:val="360A255B"/>
    <w:rsid w:val="381C120E"/>
    <w:rsid w:val="39C944FA"/>
    <w:rsid w:val="3A180C6C"/>
    <w:rsid w:val="3B47390A"/>
    <w:rsid w:val="3E086CC3"/>
    <w:rsid w:val="41D8350E"/>
    <w:rsid w:val="49BA2704"/>
    <w:rsid w:val="4A3B6D2F"/>
    <w:rsid w:val="4CEA0599"/>
    <w:rsid w:val="527034E7"/>
    <w:rsid w:val="584D3A3A"/>
    <w:rsid w:val="653B778C"/>
    <w:rsid w:val="73C956F8"/>
    <w:rsid w:val="74FC2061"/>
    <w:rsid w:val="76BD0933"/>
    <w:rsid w:val="7879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autoRedefine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autoRedefine/>
    <w:unhideWhenUsed/>
    <w:qFormat/>
    <w:uiPriority w:val="1"/>
  </w:style>
  <w:style w:type="table" w:default="1" w:styleId="5">
    <w:name w:val="Normal Table"/>
    <w:autoRedefine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autoRedefine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autoRedefine/>
    <w:semiHidden/>
    <w:unhideWhenUsed/>
    <w:qFormat/>
    <w:uiPriority w:val="99"/>
    <w:rPr>
      <w:color w:val="0000FF"/>
      <w:u w:val="single"/>
    </w:rPr>
  </w:style>
  <w:style w:type="paragraph" w:customStyle="1" w:styleId="9">
    <w:name w:val="列出段落1"/>
    <w:basedOn w:val="1"/>
    <w:autoRedefine/>
    <w:qFormat/>
    <w:uiPriority w:val="34"/>
    <w:pPr>
      <w:ind w:firstLine="420" w:firstLineChars="200"/>
    </w:pPr>
  </w:style>
  <w:style w:type="character" w:customStyle="1" w:styleId="10">
    <w:name w:val="标题 1 Char"/>
    <w:basedOn w:val="7"/>
    <w:link w:val="2"/>
    <w:autoRedefine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1">
    <w:name w:val="页眉 Char"/>
    <w:basedOn w:val="7"/>
    <w:link w:val="4"/>
    <w:autoRedefine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2">
    <w:name w:val="页脚 Char"/>
    <w:basedOn w:val="7"/>
    <w:link w:val="3"/>
    <w:autoRedefine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3">
    <w:name w:val="List Paragraph"/>
    <w:basedOn w:val="1"/>
    <w:autoRedefine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21019;&#24847;&#31616;&#21382;SJS0056A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创意简历SJS0056A.docx</Template>
  <Pages>1</Pages>
  <Words>0</Words>
  <Characters>0</Characters>
  <Lines>1</Lines>
  <Paragraphs>1</Paragraphs>
  <TotalTime>5</TotalTime>
  <ScaleCrop>false</ScaleCrop>
  <LinksUpToDate>false</LinksUpToDate>
  <CharactersWithSpaces>1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2017-06-14T05:57:00Z</dcterms:created>
  <dc:creator>kedao</dc:creator>
  <cp:lastModifiedBy>Wendy</cp:lastModifiedBy>
  <dcterms:modified xsi:type="dcterms:W3CDTF">2024-08-30T11:25:48Z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1E9551DB488E46D8BAE874CC647AF9E4_13</vt:lpwstr>
  </property>
</Properties>
</file>